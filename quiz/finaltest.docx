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48" w:rsidRDefault="000A1448" w:rsidP="00B30302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4"/>
          <w:szCs w:val="34"/>
        </w:rPr>
      </w:pPr>
      <w:r>
        <w:rPr>
          <w:rFonts w:ascii="Calibri,Bold" w:hAnsi="Calibri,Bold" w:cs="Calibri,Bold"/>
          <w:b/>
          <w:bCs/>
          <w:color w:val="000000"/>
          <w:sz w:val="34"/>
          <w:szCs w:val="34"/>
        </w:rPr>
        <w:t>HTML &amp; CSS FINAL EXAM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4"/>
          <w:szCs w:val="34"/>
        </w:rPr>
      </w:pPr>
    </w:p>
    <w:p w:rsidR="000A1448" w:rsidRP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34"/>
          <w:szCs w:val="34"/>
        </w:rPr>
      </w:pPr>
      <w:r>
        <w:rPr>
          <w:rFonts w:ascii="Calibri" w:hAnsi="Calibri" w:cs="Calibri"/>
          <w:color w:val="000000"/>
          <w:sz w:val="21"/>
          <w:szCs w:val="21"/>
        </w:rPr>
        <w:t>Create simple website that consist of six pages: Login, Register, Welcome, Profile, Hobby, and Contact Page.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RULES:</w:t>
      </w:r>
    </w:p>
    <w:p w:rsidR="000A1448" w:rsidRPr="00B30302" w:rsidRDefault="00B30302" w:rsidP="00B303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Use </w:t>
      </w:r>
      <w:proofErr w:type="spellStart"/>
      <w:r>
        <w:rPr>
          <w:rFonts w:ascii="Calibri" w:hAnsi="Calibri" w:cs="Calibri"/>
          <w:sz w:val="21"/>
          <w:szCs w:val="21"/>
        </w:rPr>
        <w:t>DocType</w:t>
      </w:r>
      <w:proofErr w:type="spellEnd"/>
      <w:r>
        <w:rPr>
          <w:rFonts w:ascii="Calibri" w:hAnsi="Calibri" w:cs="Calibri"/>
          <w:sz w:val="21"/>
          <w:szCs w:val="21"/>
        </w:rPr>
        <w:t xml:space="preserve"> HTML5</w:t>
      </w:r>
    </w:p>
    <w:p w:rsidR="000A1448" w:rsidRPr="000A1448" w:rsidRDefault="000A1448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A1448">
        <w:rPr>
          <w:rFonts w:ascii="Calibri" w:hAnsi="Calibri" w:cs="Calibri"/>
          <w:sz w:val="21"/>
          <w:szCs w:val="21"/>
        </w:rPr>
        <w:t xml:space="preserve">Use </w:t>
      </w:r>
      <w:r w:rsidRPr="000A1448">
        <w:rPr>
          <w:rFonts w:ascii="Calibri,Bold" w:hAnsi="Calibri,Bold" w:cs="Calibri,Bold"/>
          <w:b/>
          <w:bCs/>
          <w:sz w:val="21"/>
          <w:szCs w:val="21"/>
        </w:rPr>
        <w:t xml:space="preserve">external </w:t>
      </w:r>
      <w:r w:rsidRPr="000A1448">
        <w:rPr>
          <w:rFonts w:ascii="Calibri" w:hAnsi="Calibri" w:cs="Calibri"/>
          <w:sz w:val="21"/>
          <w:szCs w:val="21"/>
        </w:rPr>
        <w:t>stylesheet</w:t>
      </w:r>
    </w:p>
    <w:p w:rsidR="000A1448" w:rsidRPr="000A1448" w:rsidRDefault="000A1448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r w:rsidRPr="000A1448">
        <w:rPr>
          <w:rFonts w:ascii="Calibri,Bold" w:hAnsi="Calibri,Bold" w:cs="Calibri,Bold"/>
          <w:b/>
          <w:bCs/>
          <w:sz w:val="21"/>
          <w:szCs w:val="21"/>
        </w:rPr>
        <w:t>Tableless</w:t>
      </w:r>
      <w:proofErr w:type="spellEnd"/>
      <w:r w:rsidRPr="000A1448">
        <w:rPr>
          <w:rFonts w:ascii="Calibri,Bold" w:hAnsi="Calibri,Bold" w:cs="Calibri,Bold"/>
          <w:b/>
          <w:bCs/>
          <w:sz w:val="21"/>
          <w:szCs w:val="21"/>
        </w:rPr>
        <w:t xml:space="preserve"> </w:t>
      </w:r>
      <w:r w:rsidRPr="000A1448">
        <w:rPr>
          <w:rFonts w:ascii="Calibri" w:hAnsi="Calibri" w:cs="Calibri"/>
          <w:sz w:val="21"/>
          <w:szCs w:val="21"/>
        </w:rPr>
        <w:t>Layout</w:t>
      </w:r>
      <w:r w:rsidR="00BA728F">
        <w:rPr>
          <w:rFonts w:ascii="Calibri" w:hAnsi="Calibri" w:cs="Calibri"/>
          <w:sz w:val="21"/>
          <w:szCs w:val="21"/>
        </w:rPr>
        <w:t xml:space="preserve">, use float for </w:t>
      </w:r>
      <w:proofErr w:type="spellStart"/>
      <w:r w:rsidR="00BA728F">
        <w:rPr>
          <w:rFonts w:ascii="Calibri" w:hAnsi="Calibri" w:cs="Calibri"/>
          <w:sz w:val="21"/>
          <w:szCs w:val="21"/>
        </w:rPr>
        <w:t>layouting</w:t>
      </w:r>
      <w:proofErr w:type="spellEnd"/>
      <w:r w:rsidR="00BA728F">
        <w:rPr>
          <w:rFonts w:ascii="Calibri" w:hAnsi="Calibri" w:cs="Calibri"/>
          <w:sz w:val="21"/>
          <w:szCs w:val="21"/>
        </w:rPr>
        <w:t xml:space="preserve"> (do not use </w:t>
      </w:r>
      <w:proofErr w:type="spellStart"/>
      <w:r w:rsidR="00BA728F">
        <w:rPr>
          <w:rFonts w:ascii="Calibri" w:hAnsi="Calibri" w:cs="Calibri"/>
          <w:sz w:val="21"/>
          <w:szCs w:val="21"/>
        </w:rPr>
        <w:t>css</w:t>
      </w:r>
      <w:proofErr w:type="spellEnd"/>
      <w:r w:rsidR="00BA728F">
        <w:rPr>
          <w:rFonts w:ascii="Calibri" w:hAnsi="Calibri" w:cs="Calibri"/>
          <w:sz w:val="21"/>
          <w:szCs w:val="21"/>
        </w:rPr>
        <w:t xml:space="preserve"> flexbox)</w:t>
      </w:r>
    </w:p>
    <w:p w:rsidR="000A1448" w:rsidRPr="000A1448" w:rsidRDefault="000A1448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1"/>
          <w:szCs w:val="21"/>
        </w:rPr>
      </w:pPr>
      <w:r w:rsidRPr="000A1448">
        <w:rPr>
          <w:rFonts w:ascii="Calibri" w:hAnsi="Calibri" w:cs="Calibri"/>
          <w:sz w:val="21"/>
          <w:szCs w:val="21"/>
        </w:rPr>
        <w:t xml:space="preserve">CSS </w:t>
      </w:r>
      <w:r w:rsidR="00BA728F">
        <w:rPr>
          <w:rFonts w:ascii="Calibri" w:hAnsi="Calibri" w:cs="Calibri"/>
          <w:sz w:val="21"/>
          <w:szCs w:val="21"/>
        </w:rPr>
        <w:t xml:space="preserve">usage utilize: </w:t>
      </w:r>
      <w:r w:rsidRPr="000A1448">
        <w:rPr>
          <w:rFonts w:ascii="Calibri" w:hAnsi="Calibri" w:cs="Calibri"/>
          <w:sz w:val="21"/>
          <w:szCs w:val="21"/>
        </w:rPr>
        <w:t xml:space="preserve">element, ID, class, attribute, and pseudo-class </w:t>
      </w:r>
      <w:r w:rsidRPr="000A1448">
        <w:rPr>
          <w:rFonts w:ascii="Calibri,Bold" w:hAnsi="Calibri,Bold" w:cs="Calibri,Bold"/>
          <w:b/>
          <w:bCs/>
          <w:sz w:val="21"/>
          <w:szCs w:val="21"/>
        </w:rPr>
        <w:t>selector</w:t>
      </w:r>
    </w:p>
    <w:p w:rsidR="000A1448" w:rsidRDefault="000A1448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0A1448">
        <w:rPr>
          <w:rFonts w:ascii="Calibri" w:hAnsi="Calibri" w:cs="Calibri"/>
          <w:sz w:val="21"/>
          <w:szCs w:val="21"/>
        </w:rPr>
        <w:t xml:space="preserve">No client </w:t>
      </w:r>
      <w:r w:rsidR="000610EE">
        <w:rPr>
          <w:rFonts w:ascii="Calibri" w:hAnsi="Calibri" w:cs="Calibri"/>
          <w:sz w:val="21"/>
          <w:szCs w:val="21"/>
        </w:rPr>
        <w:t>side script (</w:t>
      </w:r>
      <w:proofErr w:type="spellStart"/>
      <w:r w:rsidR="000610EE">
        <w:rPr>
          <w:rFonts w:ascii="Calibri" w:hAnsi="Calibri" w:cs="Calibri"/>
          <w:sz w:val="21"/>
          <w:szCs w:val="21"/>
        </w:rPr>
        <w:t>eg</w:t>
      </w:r>
      <w:proofErr w:type="spellEnd"/>
      <w:r w:rsidR="000610EE">
        <w:rPr>
          <w:rFonts w:ascii="Calibri" w:hAnsi="Calibri" w:cs="Calibri"/>
          <w:sz w:val="21"/>
          <w:szCs w:val="21"/>
        </w:rPr>
        <w:t>:</w:t>
      </w:r>
      <w:r w:rsidRPr="000A1448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0A1448">
        <w:rPr>
          <w:rFonts w:ascii="Calibri" w:hAnsi="Calibri" w:cs="Calibri"/>
          <w:sz w:val="21"/>
          <w:szCs w:val="21"/>
        </w:rPr>
        <w:t>Javascript</w:t>
      </w:r>
      <w:proofErr w:type="spellEnd"/>
      <w:r w:rsidRPr="000A1448">
        <w:rPr>
          <w:rFonts w:ascii="Calibri" w:hAnsi="Calibri" w:cs="Calibri"/>
          <w:sz w:val="21"/>
          <w:szCs w:val="21"/>
        </w:rPr>
        <w:t>)</w:t>
      </w:r>
    </w:p>
    <w:p w:rsidR="000A1448" w:rsidRDefault="000610EE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 server side script (</w:t>
      </w:r>
      <w:proofErr w:type="spellStart"/>
      <w:r>
        <w:rPr>
          <w:rFonts w:ascii="Calibri" w:hAnsi="Calibri" w:cs="Calibri"/>
          <w:sz w:val="21"/>
          <w:szCs w:val="21"/>
        </w:rPr>
        <w:t>eg</w:t>
      </w:r>
      <w:proofErr w:type="spellEnd"/>
      <w:r>
        <w:rPr>
          <w:rFonts w:ascii="Calibri" w:hAnsi="Calibri" w:cs="Calibri"/>
          <w:sz w:val="21"/>
          <w:szCs w:val="21"/>
        </w:rPr>
        <w:t xml:space="preserve">: </w:t>
      </w:r>
      <w:proofErr w:type="spellStart"/>
      <w:r>
        <w:rPr>
          <w:rFonts w:ascii="Calibri" w:hAnsi="Calibri" w:cs="Calibri"/>
          <w:sz w:val="21"/>
          <w:szCs w:val="21"/>
        </w:rPr>
        <w:t>php</w:t>
      </w:r>
      <w:proofErr w:type="spellEnd"/>
      <w:r>
        <w:rPr>
          <w:rFonts w:ascii="Calibri" w:hAnsi="Calibri" w:cs="Calibri"/>
          <w:sz w:val="21"/>
          <w:szCs w:val="21"/>
        </w:rPr>
        <w:t>)</w:t>
      </w:r>
    </w:p>
    <w:p w:rsidR="00BA728F" w:rsidRDefault="00BA728F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No 3</w:t>
      </w:r>
      <w:r w:rsidRPr="00BA728F">
        <w:rPr>
          <w:rFonts w:ascii="Calibri" w:hAnsi="Calibri" w:cs="Calibri"/>
          <w:sz w:val="21"/>
          <w:szCs w:val="21"/>
          <w:vertAlign w:val="superscript"/>
        </w:rPr>
        <w:t>rd</w:t>
      </w:r>
      <w:r>
        <w:rPr>
          <w:rFonts w:ascii="Calibri" w:hAnsi="Calibri" w:cs="Calibri"/>
          <w:sz w:val="21"/>
          <w:szCs w:val="21"/>
        </w:rPr>
        <w:t xml:space="preserve"> party CSS framework (</w:t>
      </w:r>
      <w:proofErr w:type="spellStart"/>
      <w:r>
        <w:rPr>
          <w:rFonts w:ascii="Calibri" w:hAnsi="Calibri" w:cs="Calibri"/>
          <w:sz w:val="21"/>
          <w:szCs w:val="21"/>
        </w:rPr>
        <w:t>eg</w:t>
      </w:r>
      <w:proofErr w:type="spellEnd"/>
      <w:r>
        <w:rPr>
          <w:rFonts w:ascii="Calibri" w:hAnsi="Calibri" w:cs="Calibri"/>
          <w:sz w:val="21"/>
          <w:szCs w:val="21"/>
        </w:rPr>
        <w:t>: bootstrap)</w:t>
      </w:r>
    </w:p>
    <w:p w:rsidR="0024292D" w:rsidRPr="000A1448" w:rsidRDefault="0024292D" w:rsidP="000A14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Responsive design is a plus</w:t>
      </w:r>
      <w:bookmarkStart w:id="0" w:name="_GoBack"/>
      <w:bookmarkEnd w:id="0"/>
    </w:p>
    <w:p w:rsidR="000A1448" w:rsidRP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General rule for page layout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Consist of three sections: 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Header</w:t>
      </w:r>
      <w:r>
        <w:rPr>
          <w:rFonts w:ascii="Calibri" w:hAnsi="Calibri" w:cs="Calibri"/>
          <w:color w:val="000000"/>
          <w:sz w:val="21"/>
          <w:szCs w:val="21"/>
        </w:rPr>
        <w:t xml:space="preserve">, 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Content</w:t>
      </w:r>
      <w:r>
        <w:rPr>
          <w:rFonts w:ascii="Calibri" w:hAnsi="Calibri" w:cs="Calibri"/>
          <w:color w:val="000000"/>
          <w:sz w:val="21"/>
          <w:szCs w:val="21"/>
        </w:rPr>
        <w:t xml:space="preserve">, and 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Footer </w:t>
      </w:r>
      <w:r>
        <w:rPr>
          <w:rFonts w:ascii="Calibri" w:hAnsi="Calibri" w:cs="Calibri"/>
          <w:color w:val="000000"/>
          <w:sz w:val="21"/>
          <w:szCs w:val="21"/>
        </w:rPr>
        <w:t>(except Login and Register page)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What are the contents of each section?</w:t>
      </w:r>
    </w:p>
    <w:p w:rsidR="000A1448" w:rsidRPr="000A1448" w:rsidRDefault="000A1448" w:rsidP="000A1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,Bold" w:hAnsi="Calibri,Bold" w:cs="Calibri,Bold"/>
          <w:b/>
          <w:bCs/>
          <w:color w:val="000000"/>
          <w:sz w:val="21"/>
          <w:szCs w:val="21"/>
        </w:rPr>
        <w:t>Header</w:t>
      </w:r>
      <w:r w:rsidRPr="000A1448">
        <w:rPr>
          <w:rFonts w:ascii="Calibri" w:hAnsi="Calibri" w:cs="Calibri"/>
          <w:color w:val="000000"/>
          <w:sz w:val="21"/>
          <w:szCs w:val="21"/>
        </w:rPr>
        <w:t xml:space="preserve">: FREE (it could be logo/image, text, </w:t>
      </w:r>
      <w:proofErr w:type="spellStart"/>
      <w:r w:rsidRPr="000A1448">
        <w:rPr>
          <w:rFonts w:ascii="Calibri" w:hAnsi="Calibri" w:cs="Calibri"/>
          <w:color w:val="000000"/>
          <w:sz w:val="21"/>
          <w:szCs w:val="21"/>
        </w:rPr>
        <w:t>etc</w:t>
      </w:r>
      <w:proofErr w:type="spellEnd"/>
      <w:r w:rsidRPr="000A1448">
        <w:rPr>
          <w:rFonts w:ascii="Calibri" w:hAnsi="Calibri" w:cs="Calibri"/>
          <w:color w:val="000000"/>
          <w:sz w:val="21"/>
          <w:szCs w:val="21"/>
        </w:rPr>
        <w:t>). But it must have Navigation bar.</w:t>
      </w:r>
    </w:p>
    <w:p w:rsidR="000A1448" w:rsidRPr="000A1448" w:rsidRDefault="000A1448" w:rsidP="000A144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Navigation: </w:t>
      </w:r>
      <w:r w:rsidRPr="000A1448">
        <w:rPr>
          <w:rFonts w:ascii="Calibri" w:hAnsi="Calibri" w:cs="Calibri"/>
          <w:color w:val="000000"/>
          <w:sz w:val="21"/>
          <w:szCs w:val="21"/>
        </w:rPr>
        <w:t>Home, Profile, Hobby, Contact.</w:t>
      </w:r>
    </w:p>
    <w:p w:rsidR="000A1448" w:rsidRPr="000A1448" w:rsidRDefault="000A1448" w:rsidP="000A1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,Bold" w:hAnsi="Calibri,Bold" w:cs="Calibri,Bold"/>
          <w:b/>
          <w:bCs/>
          <w:color w:val="000000"/>
          <w:sz w:val="21"/>
          <w:szCs w:val="21"/>
        </w:rPr>
        <w:t>Content</w:t>
      </w:r>
      <w:r w:rsidRPr="000A1448">
        <w:rPr>
          <w:rFonts w:ascii="Calibri" w:hAnsi="Calibri" w:cs="Calibri"/>
          <w:color w:val="000000"/>
          <w:sz w:val="21"/>
          <w:szCs w:val="21"/>
        </w:rPr>
        <w:t>: must follow instruction per page below.</w:t>
      </w:r>
    </w:p>
    <w:p w:rsidR="000A1448" w:rsidRPr="000A1448" w:rsidRDefault="000A1448" w:rsidP="000A14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,Bold" w:hAnsi="Calibri,Bold" w:cs="Calibri,Bold"/>
          <w:b/>
          <w:bCs/>
          <w:color w:val="000000"/>
          <w:sz w:val="21"/>
          <w:szCs w:val="21"/>
        </w:rPr>
        <w:t>Footer</w:t>
      </w:r>
      <w:r w:rsidR="000610EE">
        <w:rPr>
          <w:rFonts w:ascii="Calibri" w:hAnsi="Calibri" w:cs="Calibri"/>
          <w:color w:val="000000"/>
          <w:sz w:val="21"/>
          <w:szCs w:val="21"/>
        </w:rPr>
        <w:t>: copyright, your name</w:t>
      </w:r>
      <w:r w:rsidRPr="000A1448"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Position of elements </w:t>
      </w:r>
      <w:r>
        <w:rPr>
          <w:rFonts w:ascii="Calibri" w:hAnsi="Calibri" w:cs="Calibri"/>
          <w:color w:val="000000"/>
          <w:sz w:val="21"/>
          <w:szCs w:val="21"/>
        </w:rPr>
        <w:t xml:space="preserve">inside 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header &amp; footer </w:t>
      </w:r>
      <w:r>
        <w:rPr>
          <w:rFonts w:ascii="Calibri" w:hAnsi="Calibri" w:cs="Calibri"/>
          <w:color w:val="000000"/>
          <w:sz w:val="21"/>
          <w:szCs w:val="21"/>
        </w:rPr>
        <w:t xml:space="preserve">section is 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FREE</w:t>
      </w:r>
      <w:r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E.g. Navigation bar could be on top/bottom/right/left/center inside Header section.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E.g. Copyright could be on top/bottom/right/left/center inside Footer section.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About the scoring</w:t>
      </w:r>
    </w:p>
    <w:p w:rsidR="000A1448" w:rsidRPr="000A1448" w:rsidRDefault="000A1448" w:rsidP="000A1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" w:hAnsi="Calibri" w:cs="Calibri"/>
          <w:color w:val="000000"/>
          <w:sz w:val="21"/>
          <w:szCs w:val="21"/>
        </w:rPr>
        <w:t>Follow rules &amp; instructions</w:t>
      </w:r>
    </w:p>
    <w:p w:rsidR="000A1448" w:rsidRPr="000A1448" w:rsidRDefault="000A1448" w:rsidP="000A1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" w:hAnsi="Calibri" w:cs="Calibri"/>
          <w:color w:val="000000"/>
          <w:sz w:val="21"/>
          <w:szCs w:val="21"/>
        </w:rPr>
        <w:t>Valid &amp; semantically correct HTML Docs</w:t>
      </w:r>
    </w:p>
    <w:p w:rsidR="000A1448" w:rsidRPr="000A1448" w:rsidRDefault="000A1448" w:rsidP="000A144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0A1448">
        <w:rPr>
          <w:rFonts w:ascii="Calibri" w:hAnsi="Calibri" w:cs="Calibri"/>
          <w:color w:val="000000"/>
          <w:sz w:val="21"/>
          <w:szCs w:val="21"/>
        </w:rPr>
        <w:t>Creativity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Zip your work and upload to e-learning using this format: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Filename: </w:t>
      </w:r>
      <w:proofErr w:type="spellStart"/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Final_HTMLCSS</w:t>
      </w:r>
      <w:proofErr w:type="spellEnd"/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_&lt;</w:t>
      </w:r>
      <w:proofErr w:type="spellStart"/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yourname</w:t>
      </w:r>
      <w:proofErr w:type="spellEnd"/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&gt;.zip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E.g.: Final_HTMLCSS_WellyaSeptin.zip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1"/>
          <w:szCs w:val="21"/>
        </w:rPr>
      </w:pP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>Be creative &amp; unique</w:t>
      </w: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 xml:space="preserve"> (Discussion is allowed but </w:t>
      </w: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>Never copy your friend's work</w:t>
      </w: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>)</w:t>
      </w: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>.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1"/>
          <w:szCs w:val="21"/>
        </w:rPr>
      </w:pPr>
      <w:r>
        <w:rPr>
          <w:rFonts w:ascii="Calibri,Italic" w:hAnsi="Calibri,Italic" w:cs="Calibri,Italic"/>
          <w:i/>
          <w:iCs/>
          <w:color w:val="000000"/>
          <w:sz w:val="21"/>
          <w:szCs w:val="21"/>
        </w:rPr>
        <w:t>.</w:t>
      </w:r>
    </w:p>
    <w:p w:rsidR="006E0BE6" w:rsidRDefault="006E0BE6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1. Login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index.html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 w:rsidRPr="000A1448">
        <w:rPr>
          <w:rFonts w:ascii="Calibri,Bold" w:hAnsi="Calibri,Bold" w:cs="Calibri,Bold"/>
          <w:b/>
          <w:bCs/>
          <w:color w:val="000000"/>
          <w:sz w:val="21"/>
          <w:szCs w:val="21"/>
        </w:rPr>
        <w:drawing>
          <wp:inline distT="0" distB="0" distL="0" distR="0" wp14:anchorId="7545D704" wp14:editId="7D2747C3">
            <wp:extent cx="5733415" cy="4283523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No Header &amp; Footer.</w:t>
      </w:r>
    </w:p>
    <w:p w:rsidR="000A1448" w:rsidRPr="00F8797D" w:rsidRDefault="000A1448" w:rsidP="00F87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Contain Login Form with fields:</w:t>
      </w:r>
    </w:p>
    <w:p w:rsidR="000A1448" w:rsidRPr="00F8797D" w:rsidRDefault="000A1448" w:rsidP="00F879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Username (Textbox)</w:t>
      </w:r>
    </w:p>
    <w:p w:rsidR="000A1448" w:rsidRPr="00F8797D" w:rsidRDefault="000A1448" w:rsidP="00F879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Password (Textbox with type=password)</w:t>
      </w:r>
    </w:p>
    <w:p w:rsidR="000A1448" w:rsidRPr="00F8797D" w:rsidRDefault="000A1448" w:rsidP="00F879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Submit Button (Button)</w:t>
      </w:r>
    </w:p>
    <w:p w:rsidR="000A1448" w:rsidRPr="00F8797D" w:rsidRDefault="000A1448" w:rsidP="00F8797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When clicking "Submit" button, it goes to Home page -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home.html</w:t>
      </w:r>
      <w:r w:rsidRPr="00F8797D"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Pr="00F8797D" w:rsidRDefault="000A1448" w:rsidP="00F87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Contain a link to </w:t>
      </w:r>
      <w:proofErr w:type="gramStart"/>
      <w:r w:rsidRPr="00F8797D">
        <w:rPr>
          <w:rFonts w:ascii="Calibri" w:hAnsi="Calibri" w:cs="Calibri"/>
          <w:color w:val="000000"/>
          <w:sz w:val="21"/>
          <w:szCs w:val="21"/>
        </w:rPr>
        <w:t>Register</w:t>
      </w:r>
      <w:proofErr w:type="gramEnd"/>
      <w:r w:rsidRPr="00F8797D">
        <w:rPr>
          <w:rFonts w:ascii="Calibri" w:hAnsi="Calibri" w:cs="Calibri"/>
          <w:color w:val="000000"/>
          <w:sz w:val="21"/>
          <w:szCs w:val="21"/>
        </w:rPr>
        <w:t xml:space="preserve"> page -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register.html</w:t>
      </w:r>
      <w:r w:rsidRPr="00F8797D"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Pr="00F8797D" w:rsidRDefault="000A1448" w:rsidP="00F879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Position of Form, Label, Field, Button, and Link are FREE.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</w:p>
    <w:p w:rsidR="006E0BE6" w:rsidRDefault="006E0BE6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2. Register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register.html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 wp14:anchorId="3F2BFBAC" wp14:editId="0B1470B0">
            <wp:extent cx="5733415" cy="419347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No Header &amp; Footer.</w:t>
      </w:r>
    </w:p>
    <w:p w:rsidR="000A1448" w:rsidRPr="00F8797D" w:rsidRDefault="000A1448" w:rsidP="00F879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Contain Register Form with fields: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Name (Textbox)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Username (Textbox)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Password (Textbox with type=password)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Confirm Password (Textbox with type=password)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Email (Textbox)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Birthday (Day Dropdown, Month Dropdown, Year Textbox 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Gender (Radio Button with 2 options: Female &amp; Male)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Agreement to Term (Checkbox)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Submit Button (Button)</w:t>
      </w:r>
    </w:p>
    <w:p w:rsidR="000A1448" w:rsidRPr="00F8797D" w:rsidRDefault="000A1448" w:rsidP="00F8797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When clicking "Submit" button, it goes to Login page -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index.html</w:t>
      </w:r>
      <w:r w:rsidRPr="00F8797D"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Pr="00F8797D" w:rsidRDefault="000A1448" w:rsidP="00F879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Position of Form, Label, Field, and Button are FREE.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24292D" w:rsidRDefault="0024292D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3. Home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home.html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E0BE6" w:rsidRDefault="006E0BE6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6E0BE6">
        <w:rPr>
          <w:rFonts w:ascii="Calibri" w:hAnsi="Calibri" w:cs="Calibri"/>
          <w:color w:val="000000"/>
          <w:sz w:val="23"/>
          <w:szCs w:val="23"/>
        </w:rPr>
        <w:drawing>
          <wp:inline distT="0" distB="0" distL="0" distR="0" wp14:anchorId="1320A7B5" wp14:editId="19C21B23">
            <wp:extent cx="5733415" cy="417203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E6" w:rsidRDefault="006E0BE6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is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One Column </w:t>
      </w:r>
      <w:r w:rsidRPr="00F8797D">
        <w:rPr>
          <w:rFonts w:ascii="Calibri" w:hAnsi="Calibri" w:cs="Calibri"/>
          <w:color w:val="000000"/>
          <w:sz w:val="21"/>
          <w:szCs w:val="21"/>
        </w:rPr>
        <w:t>layout.</w:t>
      </w:r>
    </w:p>
    <w:p w:rsidR="000A1448" w:rsidRPr="00F8797D" w:rsidRDefault="000A1448" w:rsidP="00F879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Contain:</w:t>
      </w:r>
    </w:p>
    <w:p w:rsidR="000A1448" w:rsidRPr="00F8797D" w:rsidRDefault="000A1448" w:rsidP="00F879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Image on left</w:t>
      </w:r>
    </w:p>
    <w:p w:rsidR="000A1448" w:rsidRPr="00F8797D" w:rsidRDefault="000A1448" w:rsidP="00F8797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Text &amp; two Links/Buttons on right</w:t>
      </w:r>
    </w:p>
    <w:p w:rsidR="000A1448" w:rsidRPr="00F8797D" w:rsidRDefault="000A1448" w:rsidP="00F8797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One link goes to Profile page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profile.html</w:t>
      </w:r>
      <w:r w:rsidRPr="00F8797D">
        <w:rPr>
          <w:rFonts w:ascii="Calibri" w:hAnsi="Calibri" w:cs="Calibri"/>
          <w:color w:val="000000"/>
          <w:sz w:val="21"/>
          <w:szCs w:val="21"/>
        </w:rPr>
        <w:t>) and other goes to Contact page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contact.html</w:t>
      </w:r>
      <w:r w:rsidRPr="00F8797D">
        <w:rPr>
          <w:rFonts w:ascii="Calibri" w:hAnsi="Calibri" w:cs="Calibri"/>
          <w:color w:val="000000"/>
          <w:sz w:val="21"/>
          <w:szCs w:val="21"/>
        </w:rPr>
        <w:t>).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</w:p>
    <w:p w:rsidR="0024292D" w:rsidRDefault="0024292D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4. Profile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profile.html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 wp14:anchorId="1438506A" wp14:editId="59B99B06">
            <wp:extent cx="5733415" cy="41769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is divided into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Three Columns </w:t>
      </w:r>
      <w:r w:rsidRPr="00F8797D">
        <w:rPr>
          <w:rFonts w:ascii="Calibri" w:hAnsi="Calibri" w:cs="Calibri"/>
          <w:color w:val="000000"/>
          <w:sz w:val="21"/>
          <w:szCs w:val="21"/>
        </w:rPr>
        <w:t>layout.</w:t>
      </w:r>
    </w:p>
    <w:p w:rsidR="000A1448" w:rsidRPr="00F8797D" w:rsidRDefault="000A1448" w:rsidP="00F879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Left Column </w:t>
      </w:r>
      <w:r w:rsidRPr="00F8797D">
        <w:rPr>
          <w:rFonts w:ascii="Calibri" w:hAnsi="Calibri" w:cs="Calibri"/>
          <w:color w:val="000000"/>
          <w:sz w:val="21"/>
          <w:szCs w:val="21"/>
        </w:rPr>
        <w:t>contains your photo, your nickname, and your favorite quote. Position of them is FREE.</w:t>
      </w:r>
    </w:p>
    <w:p w:rsidR="000A1448" w:rsidRPr="00F8797D" w:rsidRDefault="000A1448" w:rsidP="00F879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Middle Column </w:t>
      </w:r>
      <w:r w:rsidRPr="00F8797D">
        <w:rPr>
          <w:rFonts w:ascii="Calibri" w:hAnsi="Calibri" w:cs="Calibri"/>
          <w:color w:val="000000"/>
          <w:sz w:val="21"/>
          <w:szCs w:val="21"/>
        </w:rPr>
        <w:t>contains your profile. It may in list style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minimum 10 lists</w:t>
      </w:r>
      <w:r w:rsidRPr="00F8797D">
        <w:rPr>
          <w:rFonts w:ascii="Calibri" w:hAnsi="Calibri" w:cs="Calibri"/>
          <w:color w:val="000000"/>
          <w:sz w:val="21"/>
          <w:szCs w:val="21"/>
        </w:rPr>
        <w:t>) or essay style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minimum 50</w:t>
      </w:r>
    </w:p>
    <w:p w:rsidR="000A1448" w:rsidRPr="00F8797D" w:rsidRDefault="000A1448" w:rsidP="00F879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proofErr w:type="gramStart"/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words</w:t>
      </w:r>
      <w:proofErr w:type="gramEnd"/>
      <w:r w:rsidRPr="00F8797D">
        <w:rPr>
          <w:rFonts w:ascii="Calibri" w:hAnsi="Calibri" w:cs="Calibri"/>
          <w:color w:val="000000"/>
          <w:sz w:val="21"/>
          <w:szCs w:val="21"/>
        </w:rPr>
        <w:t>).</w:t>
      </w:r>
    </w:p>
    <w:p w:rsidR="000A1448" w:rsidRPr="00F8797D" w:rsidRDefault="000A1448" w:rsidP="00F8797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Right Column </w:t>
      </w:r>
      <w:r w:rsidRPr="00F8797D">
        <w:rPr>
          <w:rFonts w:ascii="Calibri" w:hAnsi="Calibri" w:cs="Calibri"/>
          <w:color w:val="000000"/>
          <w:sz w:val="21"/>
          <w:szCs w:val="21"/>
        </w:rPr>
        <w:t>contains your skills. It must be in list. You may add your IT related work/experience here.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</w:p>
    <w:p w:rsidR="0024292D" w:rsidRDefault="0024292D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br w:type="page"/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5. Hobby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hobby.html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drawing>
          <wp:inline distT="0" distB="0" distL="0" distR="0" wp14:anchorId="309F8262" wp14:editId="30C03B57">
            <wp:extent cx="5733415" cy="5749954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4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is divided into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Three Rows </w:t>
      </w:r>
      <w:r w:rsidRPr="00F8797D">
        <w:rPr>
          <w:rFonts w:ascii="Calibri" w:hAnsi="Calibri" w:cs="Calibri"/>
          <w:color w:val="000000"/>
          <w:sz w:val="21"/>
          <w:szCs w:val="21"/>
        </w:rPr>
        <w:t>layout (Content Top, Content Middle, Content Bottom)</w:t>
      </w:r>
    </w:p>
    <w:p w:rsidR="000A1448" w:rsidRPr="00F8797D" w:rsidRDefault="000A1448" w:rsidP="00F87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Top is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One Column </w:t>
      </w:r>
      <w:r w:rsidRPr="00F8797D">
        <w:rPr>
          <w:rFonts w:ascii="Calibri" w:hAnsi="Calibri" w:cs="Calibri"/>
          <w:color w:val="000000"/>
          <w:sz w:val="21"/>
          <w:szCs w:val="21"/>
        </w:rPr>
        <w:t>layout. It contains brief explanation about your hobby.</w:t>
      </w:r>
    </w:p>
    <w:p w:rsidR="000A1448" w:rsidRPr="00F8797D" w:rsidRDefault="000A1448" w:rsidP="00F879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Middle is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Two Columns </w:t>
      </w:r>
      <w:r w:rsidRPr="00F8797D">
        <w:rPr>
          <w:rFonts w:ascii="Calibri" w:hAnsi="Calibri" w:cs="Calibri"/>
          <w:color w:val="000000"/>
          <w:sz w:val="21"/>
          <w:szCs w:val="21"/>
        </w:rPr>
        <w:t>Layout. It contains your collection in your hobby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minimum 3 items</w:t>
      </w:r>
      <w:r w:rsidRPr="00F8797D">
        <w:rPr>
          <w:rFonts w:ascii="Calibri" w:hAnsi="Calibri" w:cs="Calibri"/>
          <w:color w:val="000000"/>
          <w:sz w:val="21"/>
          <w:szCs w:val="21"/>
        </w:rPr>
        <w:t>).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E.g. Hobby: Singing. Collection: Favorite Songs.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E.g. Hobby: Cooking. Collection: Favorite Recipes.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E.g. Hobby: Playing Basketball. Collection: Favorite Player's Profiles.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Left Column</w:t>
      </w:r>
      <w:r>
        <w:rPr>
          <w:rFonts w:ascii="Calibri" w:hAnsi="Calibri" w:cs="Calibri"/>
          <w:color w:val="000000"/>
          <w:sz w:val="21"/>
          <w:szCs w:val="21"/>
        </w:rPr>
        <w:t>: List of collection items as link (with anchor).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When it is clicked, it jumps to its description.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Right Column</w:t>
      </w:r>
      <w:r>
        <w:rPr>
          <w:rFonts w:ascii="Calibri" w:hAnsi="Calibri" w:cs="Calibri"/>
          <w:color w:val="000000"/>
          <w:sz w:val="21"/>
          <w:szCs w:val="21"/>
        </w:rPr>
        <w:t>: Description of collection items.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Extra point: If you can add "Go to Top" link with position FIXED. When we scroll far down from the top, we</w:t>
      </w:r>
    </w:p>
    <w:p w:rsidR="000A1448" w:rsidRDefault="000A1448" w:rsidP="00F8797D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hAnsi="Calibri" w:cs="Calibri"/>
          <w:color w:val="000000"/>
          <w:sz w:val="21"/>
          <w:szCs w:val="21"/>
        </w:rPr>
        <w:t>can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click it for jumping back to the top.</w:t>
      </w:r>
    </w:p>
    <w:p w:rsidR="000A1448" w:rsidRPr="00F8797D" w:rsidRDefault="000A1448" w:rsidP="00F87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Bottom is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One Column </w:t>
      </w:r>
      <w:r w:rsidRPr="00F8797D">
        <w:rPr>
          <w:rFonts w:ascii="Calibri" w:hAnsi="Calibri" w:cs="Calibri"/>
          <w:color w:val="000000"/>
          <w:sz w:val="21"/>
          <w:szCs w:val="21"/>
        </w:rPr>
        <w:t>layout. It contains your favorite images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minimum 5 images</w:t>
      </w:r>
      <w:r w:rsidRPr="00F8797D">
        <w:rPr>
          <w:rFonts w:ascii="Calibri" w:hAnsi="Calibri" w:cs="Calibri"/>
          <w:color w:val="000000"/>
          <w:sz w:val="21"/>
          <w:szCs w:val="21"/>
        </w:rPr>
        <w:t>).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6"/>
          <w:szCs w:val="26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lastRenderedPageBreak/>
        <w:t>6. Contact Page (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contact.html</w:t>
      </w:r>
      <w:r>
        <w:rPr>
          <w:rFonts w:ascii="Calibri" w:hAnsi="Calibri" w:cs="Calibri"/>
          <w:color w:val="000000"/>
          <w:sz w:val="21"/>
          <w:szCs w:val="21"/>
        </w:rPr>
        <w:t>)</w:t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drawing>
          <wp:inline distT="0" distB="0" distL="0" distR="0" wp14:anchorId="1F99E516" wp14:editId="1D150A93">
            <wp:extent cx="5733415" cy="4949971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97D" w:rsidRDefault="00F8797D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</w:p>
    <w:p w:rsidR="000A1448" w:rsidRDefault="000A1448" w:rsidP="000A144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Instruction:</w:t>
      </w:r>
    </w:p>
    <w:p w:rsidR="000A1448" w:rsidRPr="00F8797D" w:rsidRDefault="000A1448" w:rsidP="00F87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Content is divided into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Two Columns </w:t>
      </w:r>
      <w:r w:rsidRPr="00F8797D">
        <w:rPr>
          <w:rFonts w:ascii="Calibri" w:hAnsi="Calibri" w:cs="Calibri"/>
          <w:color w:val="000000"/>
          <w:sz w:val="21"/>
          <w:szCs w:val="21"/>
        </w:rPr>
        <w:t>layout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.</w:t>
      </w:r>
    </w:p>
    <w:p w:rsidR="000A1448" w:rsidRPr="00F8797D" w:rsidRDefault="000A1448" w:rsidP="00F87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Left Column </w:t>
      </w:r>
      <w:r w:rsidRPr="00F8797D">
        <w:rPr>
          <w:rFonts w:ascii="Calibri" w:hAnsi="Calibri" w:cs="Calibri"/>
          <w:color w:val="000000"/>
          <w:sz w:val="21"/>
          <w:szCs w:val="21"/>
        </w:rPr>
        <w:t>contains Contact Form with fields:</w:t>
      </w:r>
    </w:p>
    <w:p w:rsidR="000A1448" w:rsidRPr="00F8797D" w:rsidRDefault="000A1448" w:rsidP="00F8797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Personal Details </w:t>
      </w:r>
      <w:proofErr w:type="spellStart"/>
      <w:r w:rsidRPr="00F8797D">
        <w:rPr>
          <w:rFonts w:ascii="Calibri" w:hAnsi="Calibri" w:cs="Calibri"/>
          <w:color w:val="000000"/>
          <w:sz w:val="21"/>
          <w:szCs w:val="21"/>
        </w:rPr>
        <w:t>Fieldset</w:t>
      </w:r>
      <w:proofErr w:type="spellEnd"/>
      <w:r w:rsidRPr="00F8797D">
        <w:rPr>
          <w:rFonts w:ascii="Calibri" w:hAnsi="Calibri" w:cs="Calibri"/>
          <w:color w:val="000000"/>
          <w:sz w:val="21"/>
          <w:szCs w:val="21"/>
        </w:rPr>
        <w:t>:</w:t>
      </w:r>
    </w:p>
    <w:p w:rsidR="000A1448" w:rsidRPr="00F8797D" w:rsidRDefault="000A1448" w:rsidP="00F8797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Name (Textbox)</w:t>
      </w:r>
    </w:p>
    <w:p w:rsidR="000A1448" w:rsidRPr="00F8797D" w:rsidRDefault="000A1448" w:rsidP="00F8797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Email (Textbox)</w:t>
      </w:r>
    </w:p>
    <w:p w:rsidR="000A1448" w:rsidRPr="00F8797D" w:rsidRDefault="000A1448" w:rsidP="00F8797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Phone (Textbox)</w:t>
      </w:r>
    </w:p>
    <w:p w:rsidR="000A1448" w:rsidRPr="00F8797D" w:rsidRDefault="000A1448" w:rsidP="00F8797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Enquiry Details </w:t>
      </w:r>
      <w:proofErr w:type="spellStart"/>
      <w:r w:rsidRPr="00F8797D">
        <w:rPr>
          <w:rFonts w:ascii="Calibri" w:hAnsi="Calibri" w:cs="Calibri"/>
          <w:color w:val="000000"/>
          <w:sz w:val="21"/>
          <w:szCs w:val="21"/>
        </w:rPr>
        <w:t>Fieldset</w:t>
      </w:r>
      <w:proofErr w:type="spellEnd"/>
      <w:r w:rsidRPr="00F8797D">
        <w:rPr>
          <w:rFonts w:ascii="Calibri" w:hAnsi="Calibri" w:cs="Calibri"/>
          <w:color w:val="000000"/>
          <w:sz w:val="21"/>
          <w:szCs w:val="21"/>
        </w:rPr>
        <w:t>:</w:t>
      </w:r>
    </w:p>
    <w:p w:rsidR="000A1448" w:rsidRPr="00F8797D" w:rsidRDefault="000A1448" w:rsidP="00F8797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Enquiry Type (Dropdown). The options are: Ask Questions, Feedback, and Request.</w:t>
      </w:r>
    </w:p>
    <w:p w:rsidR="000A1448" w:rsidRPr="00F8797D" w:rsidRDefault="000A1448" w:rsidP="00F8797D">
      <w:pPr>
        <w:pStyle w:val="ListParagraph"/>
        <w:numPr>
          <w:ilvl w:val="2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Enquiry (</w:t>
      </w:r>
      <w:proofErr w:type="spellStart"/>
      <w:r w:rsidRPr="00F8797D">
        <w:rPr>
          <w:rFonts w:ascii="Calibri" w:hAnsi="Calibri" w:cs="Calibri"/>
          <w:color w:val="000000"/>
          <w:sz w:val="21"/>
          <w:szCs w:val="21"/>
        </w:rPr>
        <w:t>Textarea</w:t>
      </w:r>
      <w:proofErr w:type="spellEnd"/>
      <w:r w:rsidRPr="00F8797D">
        <w:rPr>
          <w:rFonts w:ascii="Calibri" w:hAnsi="Calibri" w:cs="Calibri"/>
          <w:color w:val="000000"/>
          <w:sz w:val="21"/>
          <w:szCs w:val="21"/>
        </w:rPr>
        <w:t>)</w:t>
      </w:r>
    </w:p>
    <w:p w:rsidR="000A1448" w:rsidRPr="00F8797D" w:rsidRDefault="000A1448" w:rsidP="00F8797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>Submit Button</w:t>
      </w:r>
    </w:p>
    <w:p w:rsidR="000A1448" w:rsidRPr="00F8797D" w:rsidRDefault="000A1448" w:rsidP="00F8797D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" w:hAnsi="Calibri" w:cs="Calibri"/>
          <w:color w:val="000000"/>
          <w:sz w:val="21"/>
          <w:szCs w:val="21"/>
        </w:rPr>
        <w:t xml:space="preserve">When clicking "Submit" button, it goes to Home page - 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home.html</w:t>
      </w:r>
      <w:r w:rsidRPr="00F8797D">
        <w:rPr>
          <w:rFonts w:ascii="Calibri" w:hAnsi="Calibri" w:cs="Calibri"/>
          <w:color w:val="000000"/>
          <w:sz w:val="21"/>
          <w:szCs w:val="21"/>
        </w:rPr>
        <w:t>.</w:t>
      </w:r>
    </w:p>
    <w:p w:rsidR="000A1448" w:rsidRPr="00F8797D" w:rsidRDefault="000A1448" w:rsidP="00F8797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1"/>
          <w:szCs w:val="21"/>
        </w:rPr>
      </w:pP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Right Column </w:t>
      </w:r>
      <w:r w:rsidRPr="00F8797D">
        <w:rPr>
          <w:rFonts w:ascii="Calibri" w:hAnsi="Calibri" w:cs="Calibri"/>
          <w:color w:val="000000"/>
          <w:sz w:val="21"/>
          <w:szCs w:val="21"/>
        </w:rPr>
        <w:t>contains list of Useful Links (</w:t>
      </w:r>
      <w:r w:rsidRPr="00F8797D">
        <w:rPr>
          <w:rFonts w:ascii="Calibri,Bold" w:hAnsi="Calibri,Bold" w:cs="Calibri,Bold"/>
          <w:b/>
          <w:bCs/>
          <w:color w:val="000000"/>
          <w:sz w:val="21"/>
          <w:szCs w:val="21"/>
        </w:rPr>
        <w:t>minimum 6 links</w:t>
      </w:r>
      <w:r w:rsidRPr="00F8797D">
        <w:rPr>
          <w:rFonts w:ascii="Calibri" w:hAnsi="Calibri" w:cs="Calibri"/>
          <w:color w:val="000000"/>
          <w:sz w:val="21"/>
          <w:szCs w:val="21"/>
        </w:rPr>
        <w:t>).</w:t>
      </w:r>
    </w:p>
    <w:p w:rsidR="00596DD8" w:rsidRDefault="00596DD8" w:rsidP="000A1448"/>
    <w:sectPr w:rsidR="00596DD8" w:rsidSect="002B56E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0420"/>
    <w:multiLevelType w:val="hybridMultilevel"/>
    <w:tmpl w:val="9684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807DE"/>
    <w:multiLevelType w:val="hybridMultilevel"/>
    <w:tmpl w:val="0930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06D06"/>
    <w:multiLevelType w:val="hybridMultilevel"/>
    <w:tmpl w:val="A820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30B1D"/>
    <w:multiLevelType w:val="hybridMultilevel"/>
    <w:tmpl w:val="043C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01B62"/>
    <w:multiLevelType w:val="hybridMultilevel"/>
    <w:tmpl w:val="83BA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8752D"/>
    <w:multiLevelType w:val="hybridMultilevel"/>
    <w:tmpl w:val="FDD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4784D"/>
    <w:multiLevelType w:val="hybridMultilevel"/>
    <w:tmpl w:val="D564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07F94"/>
    <w:multiLevelType w:val="hybridMultilevel"/>
    <w:tmpl w:val="5106A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325B8"/>
    <w:multiLevelType w:val="hybridMultilevel"/>
    <w:tmpl w:val="5E58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48"/>
    <w:rsid w:val="000610EE"/>
    <w:rsid w:val="00075D24"/>
    <w:rsid w:val="0008479A"/>
    <w:rsid w:val="000A1448"/>
    <w:rsid w:val="000A460A"/>
    <w:rsid w:val="00105D81"/>
    <w:rsid w:val="00107311"/>
    <w:rsid w:val="00156BC0"/>
    <w:rsid w:val="001A53A1"/>
    <w:rsid w:val="001B54CA"/>
    <w:rsid w:val="001E2C4E"/>
    <w:rsid w:val="0020317B"/>
    <w:rsid w:val="0021179B"/>
    <w:rsid w:val="0024292D"/>
    <w:rsid w:val="002857A8"/>
    <w:rsid w:val="002B56E6"/>
    <w:rsid w:val="0040738C"/>
    <w:rsid w:val="00453DB5"/>
    <w:rsid w:val="004B4B33"/>
    <w:rsid w:val="00542C8B"/>
    <w:rsid w:val="00565C77"/>
    <w:rsid w:val="00596DD8"/>
    <w:rsid w:val="00613FBF"/>
    <w:rsid w:val="00665768"/>
    <w:rsid w:val="006A142A"/>
    <w:rsid w:val="006E0BE6"/>
    <w:rsid w:val="007B608C"/>
    <w:rsid w:val="007E1EC8"/>
    <w:rsid w:val="00914B4F"/>
    <w:rsid w:val="00A044C8"/>
    <w:rsid w:val="00A20961"/>
    <w:rsid w:val="00A8130F"/>
    <w:rsid w:val="00A94404"/>
    <w:rsid w:val="00B30302"/>
    <w:rsid w:val="00BA728F"/>
    <w:rsid w:val="00BB3F92"/>
    <w:rsid w:val="00C12726"/>
    <w:rsid w:val="00C345B5"/>
    <w:rsid w:val="00CC2684"/>
    <w:rsid w:val="00D019E5"/>
    <w:rsid w:val="00DF752F"/>
    <w:rsid w:val="00E82C5A"/>
    <w:rsid w:val="00ED562D"/>
    <w:rsid w:val="00F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Segoe Print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Segoe Print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97A514B5</Template>
  <TotalTime>37</TotalTime>
  <Pages>7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Mitrais</Company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Rizaldhan Rayes</dc:creator>
  <cp:lastModifiedBy>Bayu Rizaldhan Rayes</cp:lastModifiedBy>
  <cp:revision>6</cp:revision>
  <dcterms:created xsi:type="dcterms:W3CDTF">2017-03-24T06:01:00Z</dcterms:created>
  <dcterms:modified xsi:type="dcterms:W3CDTF">2017-03-24T06:38:00Z</dcterms:modified>
</cp:coreProperties>
</file>